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Tabela de layout para currículo básico"/>
      </w:tblPr>
      <w:tblGrid>
        <w:gridCol w:w="2058"/>
        <w:gridCol w:w="7328"/>
      </w:tblGrid>
      <w:tr w:rsidR="00C414F5" w:rsidTr="00F86BDE">
        <w:tc>
          <w:tcPr>
            <w:tcW w:w="2058" w:type="dxa"/>
          </w:tcPr>
          <w:p w:rsidR="00C414F5" w:rsidRDefault="00C414F5" w:rsidP="00B031DE">
            <w:pPr>
              <w:jc w:val="both"/>
            </w:pPr>
          </w:p>
        </w:tc>
        <w:tc>
          <w:tcPr>
            <w:tcW w:w="7328" w:type="dxa"/>
            <w:tcMar>
              <w:bottom w:w="576" w:type="dxa"/>
            </w:tcMar>
          </w:tcPr>
          <w:p w:rsidR="00C414F5" w:rsidRPr="003B298E" w:rsidRDefault="006F3253" w:rsidP="00B031DE">
            <w:pPr>
              <w:pStyle w:val="Nome"/>
              <w:jc w:val="both"/>
              <w:rPr>
                <w:rFonts w:ascii="Rockwell" w:hAnsi="Rockwell"/>
                <w:color w:val="1E705C"/>
                <w:u w:val="single"/>
              </w:rPr>
            </w:pPr>
            <w:sdt>
              <w:sdtPr>
                <w:rPr>
                  <w:rFonts w:ascii="Rockwell" w:hAnsi="Rockwell"/>
                  <w:color w:val="1E705C"/>
                  <w:u w:val="single"/>
                </w:rPr>
                <w:alias w:val="Seu Nome"/>
                <w:tag w:val=""/>
                <w:id w:val="-936988443"/>
                <w:placeholder>
                  <w:docPart w:val="0C0F0632DFBC4A83A9C0665B8C07FDD2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F86BDE" w:rsidRPr="003B298E">
                  <w:rPr>
                    <w:rFonts w:ascii="Rockwell" w:hAnsi="Rockwell"/>
                    <w:color w:val="1E705C"/>
                    <w:u w:val="single"/>
                  </w:rPr>
                  <w:t>David Moura</w:t>
                </w:r>
              </w:sdtContent>
            </w:sdt>
          </w:p>
          <w:p w:rsidR="00C414F5" w:rsidRDefault="00F86BDE" w:rsidP="00B031DE">
            <w:pPr>
              <w:jc w:val="both"/>
            </w:pPr>
            <w:r>
              <w:t>dafm1996@gmail.com</w:t>
            </w:r>
            <w:r w:rsidR="009D5157">
              <w:rPr>
                <w:rStyle w:val="nfase"/>
                <w:lang w:val="pt-BR" w:bidi="pt-BR"/>
              </w:rPr>
              <w:t>  |  </w:t>
            </w:r>
            <w:r w:rsidR="00B356E9">
              <w:rPr>
                <w:rStyle w:val="nfase"/>
                <w:lang w:val="pt-BR" w:bidi="pt-BR"/>
              </w:rPr>
              <w:t xml:space="preserve"> </w:t>
            </w:r>
            <w:r w:rsidR="00B356E9" w:rsidRPr="001749AA">
              <w:rPr>
                <w:rStyle w:val="nfase"/>
                <w:b w:val="0"/>
                <w:lang w:val="pt-BR" w:bidi="pt-BR"/>
              </w:rPr>
              <w:t>+351</w:t>
            </w:r>
            <w:r w:rsidR="00B356E9">
              <w:rPr>
                <w:rStyle w:val="nfase"/>
                <w:lang w:val="pt-BR" w:bidi="pt-BR"/>
              </w:rPr>
              <w:t> </w:t>
            </w:r>
            <w:r>
              <w:t>963</w:t>
            </w:r>
            <w:r w:rsidR="00B356E9">
              <w:t> </w:t>
            </w:r>
            <w:r>
              <w:t>403</w:t>
            </w:r>
            <w:r w:rsidR="003B298E">
              <w:t> </w:t>
            </w:r>
            <w:r>
              <w:t>480</w:t>
            </w:r>
            <w:r w:rsidR="003B298E">
              <w:t xml:space="preserve"> </w:t>
            </w:r>
            <w:r w:rsidR="003B298E">
              <w:rPr>
                <w:rStyle w:val="nfase"/>
                <w:lang w:val="pt-BR" w:bidi="pt-BR"/>
              </w:rPr>
              <w:t xml:space="preserve">  |   </w:t>
            </w:r>
            <w:r w:rsidR="003B298E" w:rsidRPr="003B298E">
              <w:rPr>
                <w:rStyle w:val="nfase"/>
                <w:b w:val="0"/>
                <w:lang w:val="pt-BR" w:bidi="pt-BR"/>
              </w:rPr>
              <w:t>dafm96.github.io</w:t>
            </w:r>
          </w:p>
        </w:tc>
      </w:tr>
      <w:tr w:rsidR="00C414F5" w:rsidTr="00F86BDE">
        <w:tc>
          <w:tcPr>
            <w:tcW w:w="2058" w:type="dxa"/>
          </w:tcPr>
          <w:p w:rsidR="00C414F5" w:rsidRPr="003B298E" w:rsidRDefault="009D5157" w:rsidP="00D0632A">
            <w:pPr>
              <w:pStyle w:val="Ttulo1"/>
              <w:outlineLvl w:val="0"/>
              <w:rPr>
                <w:color w:val="1E705C"/>
              </w:rPr>
            </w:pPr>
            <w:r w:rsidRPr="003B298E">
              <w:rPr>
                <w:color w:val="1E705C"/>
                <w:lang w:val="pt-BR" w:bidi="pt-BR"/>
              </w:rPr>
              <w:t>Educação</w:t>
            </w:r>
          </w:p>
        </w:tc>
        <w:tc>
          <w:tcPr>
            <w:tcW w:w="7328" w:type="dxa"/>
          </w:tcPr>
          <w:p w:rsidR="00F86BDE" w:rsidRDefault="00F86BDE" w:rsidP="00B031DE">
            <w:pPr>
              <w:pStyle w:val="Ttulo2"/>
              <w:jc w:val="both"/>
              <w:outlineLvl w:val="1"/>
              <w:rPr>
                <w:lang w:val="pt-BR" w:bidi="pt-BR"/>
              </w:rPr>
            </w:pPr>
            <w:r>
              <w:rPr>
                <w:rStyle w:val="Forte"/>
              </w:rPr>
              <w:t>Faculdade de Ciências e tecnologias</w:t>
            </w:r>
            <w:r w:rsidR="009D5157">
              <w:rPr>
                <w:lang w:val="pt-BR" w:bidi="pt-BR"/>
              </w:rPr>
              <w:t xml:space="preserve">, </w:t>
            </w:r>
            <w:r>
              <w:rPr>
                <w:lang w:val="pt-BR" w:bidi="pt-BR"/>
              </w:rPr>
              <w:t>Universidade nova de Lisboa</w:t>
            </w:r>
          </w:p>
          <w:p w:rsidR="00C414F5" w:rsidRDefault="00F86BDE" w:rsidP="00B031DE">
            <w:pPr>
              <w:pStyle w:val="Ttulo2"/>
              <w:jc w:val="both"/>
              <w:outlineLvl w:val="1"/>
            </w:pPr>
            <w:r>
              <w:t>Mestrado integrado em engenharia informática</w:t>
            </w:r>
          </w:p>
        </w:tc>
      </w:tr>
      <w:tr w:rsidR="00F86BDE" w:rsidTr="00F86BDE">
        <w:tc>
          <w:tcPr>
            <w:tcW w:w="2058" w:type="dxa"/>
          </w:tcPr>
          <w:p w:rsidR="00F86BDE" w:rsidRDefault="00F86BDE" w:rsidP="00D0632A">
            <w:pPr>
              <w:pStyle w:val="Ttulo1"/>
              <w:outlineLvl w:val="0"/>
            </w:pPr>
            <w:r w:rsidRPr="003B298E">
              <w:rPr>
                <w:color w:val="1E705C"/>
                <w:lang w:val="pt-BR" w:bidi="pt-BR"/>
              </w:rPr>
              <w:t>Experiência Curricular</w:t>
            </w:r>
          </w:p>
        </w:tc>
        <w:tc>
          <w:tcPr>
            <w:tcW w:w="7328" w:type="dxa"/>
          </w:tcPr>
          <w:p w:rsidR="00F86BDE" w:rsidRPr="00FB7127" w:rsidRDefault="00F86BDE" w:rsidP="00B031DE">
            <w:pPr>
              <w:pStyle w:val="Ttulo2"/>
              <w:jc w:val="both"/>
              <w:outlineLvl w:val="1"/>
            </w:pPr>
            <w:r>
              <w:rPr>
                <w:rStyle w:val="Forte"/>
              </w:rPr>
              <w:t>Website developer,</w:t>
            </w:r>
            <w:r>
              <w:rPr>
                <w:lang w:val="pt-BR" w:bidi="pt-BR"/>
              </w:rPr>
              <w:t xml:space="preserve"> </w:t>
            </w:r>
            <w:r>
              <w:t>eneea</w:t>
            </w:r>
            <w:bookmarkStart w:id="0" w:name="_GoBack"/>
            <w:bookmarkEnd w:id="0"/>
          </w:p>
          <w:p w:rsidR="00F86BDE" w:rsidRDefault="00F86BDE" w:rsidP="00B031DE">
            <w:pPr>
              <w:pStyle w:val="Ttulo3"/>
              <w:jc w:val="both"/>
              <w:outlineLvl w:val="2"/>
            </w:pPr>
            <w:r>
              <w:t xml:space="preserve">Outubro 2016 </w:t>
            </w:r>
          </w:p>
          <w:p w:rsidR="00F86BDE" w:rsidRPr="00FB7127" w:rsidRDefault="00B031DE" w:rsidP="00B031DE">
            <w:pPr>
              <w:spacing w:after="180"/>
              <w:jc w:val="both"/>
              <w:rPr>
                <w:u w:val="single"/>
              </w:rPr>
            </w:pPr>
            <w:r>
              <w:t>F</w:t>
            </w:r>
            <w:r w:rsidR="00F86BDE">
              <w:t xml:space="preserve">iz parte da equipa que </w:t>
            </w:r>
            <w:r w:rsidR="00FB7127">
              <w:t>d</w:t>
            </w:r>
            <w:r w:rsidR="00F86BDE">
              <w:t>o VII Encontro Nacional de Estudantes de Engenharia do Ambiente</w:t>
            </w:r>
            <w:r>
              <w:t>,</w:t>
            </w:r>
            <w:r w:rsidR="00F86BDE">
              <w:t xml:space="preserve"> </w:t>
            </w:r>
            <w:r>
              <w:t>tendo desenvolvido</w:t>
            </w:r>
            <w:r w:rsidR="00F86BDE">
              <w:t xml:space="preserve"> o seu website</w:t>
            </w:r>
            <w:r w:rsidR="00FB7127">
              <w:t>.</w:t>
            </w:r>
          </w:p>
          <w:p w:rsidR="00F86BDE" w:rsidRDefault="00F86BDE" w:rsidP="00B031DE">
            <w:pPr>
              <w:pStyle w:val="Ttulo2"/>
              <w:jc w:val="both"/>
              <w:outlineLvl w:val="1"/>
            </w:pPr>
            <w:r>
              <w:rPr>
                <w:rStyle w:val="Forte"/>
              </w:rPr>
              <w:t>projecto realidade aumentada,</w:t>
            </w:r>
            <w:r>
              <w:rPr>
                <w:lang w:val="pt-BR" w:bidi="pt-BR"/>
              </w:rPr>
              <w:t xml:space="preserve"> </w:t>
            </w:r>
            <w:r>
              <w:t>fct</w:t>
            </w:r>
          </w:p>
          <w:p w:rsidR="00F86BDE" w:rsidRDefault="002A1F6A" w:rsidP="00B031DE">
            <w:pPr>
              <w:pStyle w:val="Ttulo3"/>
              <w:jc w:val="both"/>
              <w:outlineLvl w:val="2"/>
            </w:pPr>
            <w:r>
              <w:t>Abril</w:t>
            </w:r>
            <w:r w:rsidR="00F86BDE">
              <w:t xml:space="preserve"> 2016</w:t>
            </w:r>
            <w:r>
              <w:t xml:space="preserve"> e abril 2017</w:t>
            </w:r>
          </w:p>
          <w:p w:rsidR="00F86BDE" w:rsidRDefault="00F86BDE" w:rsidP="00B031DE">
            <w:pPr>
              <w:spacing w:after="180"/>
              <w:jc w:val="both"/>
            </w:pPr>
            <w:r>
              <w:t>Para a ExpoFCT fui desafiado a implementar um sistema de realidade aumentada desenvolvido pela UC</w:t>
            </w:r>
            <w:r w:rsidR="00217814">
              <w:t xml:space="preserve"> Davis</w:t>
            </w:r>
            <w:r w:rsidR="00B031DE">
              <w:t xml:space="preserve"> - </w:t>
            </w:r>
            <w:r>
              <w:t xml:space="preserve">uma caixa de areia que simula a topografia de um terreno. </w:t>
            </w:r>
            <w:r>
              <w:br/>
              <w:t>A actividade foi tão bem sucedida que se tornou a realizar no ano seguinte.</w:t>
            </w:r>
          </w:p>
        </w:tc>
      </w:tr>
      <w:tr w:rsidR="00F86BDE" w:rsidTr="00F86BDE">
        <w:tc>
          <w:tcPr>
            <w:tcW w:w="2058" w:type="dxa"/>
          </w:tcPr>
          <w:p w:rsidR="00F86BDE" w:rsidRDefault="00F86BDE" w:rsidP="00D0632A">
            <w:pPr>
              <w:pStyle w:val="Ttulo1"/>
              <w:outlineLvl w:val="0"/>
            </w:pPr>
            <w:r w:rsidRPr="003B298E">
              <w:rPr>
                <w:color w:val="1E705C"/>
                <w:lang w:val="pt-BR" w:bidi="pt-BR"/>
              </w:rPr>
              <w:t>Experiência extra-curricular</w:t>
            </w:r>
          </w:p>
        </w:tc>
        <w:tc>
          <w:tcPr>
            <w:tcW w:w="7328" w:type="dxa"/>
          </w:tcPr>
          <w:p w:rsidR="00F86BDE" w:rsidRDefault="00F86BDE" w:rsidP="00B031DE">
            <w:pPr>
              <w:pStyle w:val="Ttulo2"/>
              <w:jc w:val="both"/>
              <w:outlineLvl w:val="1"/>
            </w:pPr>
            <w:r>
              <w:rPr>
                <w:rStyle w:val="Forte"/>
              </w:rPr>
              <w:t xml:space="preserve">Conselho fiscal, </w:t>
            </w:r>
            <w:r>
              <w:t>aefct</w:t>
            </w:r>
          </w:p>
          <w:p w:rsidR="00F86BDE" w:rsidRDefault="00F86BDE" w:rsidP="00B031DE">
            <w:pPr>
              <w:pStyle w:val="Ttulo3"/>
              <w:jc w:val="both"/>
              <w:outlineLvl w:val="2"/>
            </w:pPr>
            <w:r>
              <w:t>Janeiro 2016 – dezembro 2016</w:t>
            </w:r>
          </w:p>
          <w:p w:rsidR="00F86BDE" w:rsidRDefault="00B031DE" w:rsidP="00B031DE">
            <w:pPr>
              <w:spacing w:after="180"/>
              <w:jc w:val="both"/>
            </w:pPr>
            <w:r>
              <w:t>Em</w:t>
            </w:r>
            <w:r w:rsidR="00F86BDE">
              <w:t xml:space="preserve"> 2016 fui vogal do conselho fiscal da </w:t>
            </w:r>
            <w:r w:rsidR="002A1F6A">
              <w:t>AEFCT</w:t>
            </w:r>
            <w:r w:rsidR="00F86BDE">
              <w:t xml:space="preserve">. Durante este ano fui além das minhas tarefas enquanto </w:t>
            </w:r>
            <w:r>
              <w:t xml:space="preserve">membro do </w:t>
            </w:r>
            <w:r w:rsidR="00F86BDE">
              <w:t>Conselho Fiscal - participei em reuniões</w:t>
            </w:r>
            <w:r>
              <w:t xml:space="preserve"> de Direcção</w:t>
            </w:r>
            <w:r w:rsidR="00F86BDE">
              <w:t xml:space="preserve">, ajudei a organizar eventos para mais de 8000 estudantes e </w:t>
            </w:r>
            <w:r w:rsidR="00217814">
              <w:t>fiz parte da equipa que</w:t>
            </w:r>
            <w:r w:rsidR="00F86BDE">
              <w:t xml:space="preserve"> organizo</w:t>
            </w:r>
            <w:r w:rsidR="00217814">
              <w:t>u</w:t>
            </w:r>
            <w:r w:rsidR="00F86BDE">
              <w:t xml:space="preserve"> a semana de receção aos novos estudantes.</w:t>
            </w:r>
          </w:p>
          <w:p w:rsidR="00F86BDE" w:rsidRDefault="00F86BDE" w:rsidP="00B031DE">
            <w:pPr>
              <w:pStyle w:val="Ttulo2"/>
              <w:jc w:val="both"/>
              <w:outlineLvl w:val="1"/>
            </w:pPr>
            <w:r>
              <w:rPr>
                <w:rStyle w:val="Forte"/>
              </w:rPr>
              <w:t xml:space="preserve">Voluntariado em colónia de férias, </w:t>
            </w:r>
            <w:r>
              <w:t>josv amora</w:t>
            </w:r>
          </w:p>
          <w:p w:rsidR="00F86BDE" w:rsidRDefault="00F86BDE" w:rsidP="00B031DE">
            <w:pPr>
              <w:pStyle w:val="Ttulo3"/>
              <w:jc w:val="both"/>
              <w:outlineLvl w:val="2"/>
            </w:pPr>
            <w:r>
              <w:t>agosto 2015</w:t>
            </w:r>
          </w:p>
          <w:p w:rsidR="00F86BDE" w:rsidRDefault="00FB7127" w:rsidP="00B031DE">
            <w:pPr>
              <w:spacing w:after="180"/>
              <w:jc w:val="both"/>
            </w:pPr>
            <w:r>
              <w:t>No verão</w:t>
            </w:r>
            <w:r w:rsidR="00F86BDE">
              <w:t xml:space="preserve"> de 2015 fui monitor </w:t>
            </w:r>
            <w:r w:rsidR="00217814">
              <w:t xml:space="preserve">na colónia de férias dos Jovens Scalabrinianos para o Serviço Voluntário da </w:t>
            </w:r>
            <w:r w:rsidR="00217814" w:rsidRPr="00217814">
              <w:t xml:space="preserve">Paróquia de Amora </w:t>
            </w:r>
            <w:r w:rsidR="00F86BDE">
              <w:t>para crianças carenciadas</w:t>
            </w:r>
            <w:r w:rsidR="00217814">
              <w:t xml:space="preserve"> ou com capacidades motoras reduzidas</w:t>
            </w:r>
            <w:r w:rsidR="00F86BDE">
              <w:t>, ajudando a proporcionar a cerca de 80 crianças uma semana diferente, baseada em valores de paz, amizade, diversão e educação.</w:t>
            </w:r>
          </w:p>
          <w:p w:rsidR="002A1F6A" w:rsidRDefault="002A1F6A" w:rsidP="00B031DE">
            <w:pPr>
              <w:jc w:val="both"/>
            </w:pPr>
            <w:r w:rsidRPr="002A1F6A">
              <w:rPr>
                <w:rStyle w:val="Forte"/>
              </w:rPr>
              <w:t>anTUNia</w:t>
            </w:r>
          </w:p>
          <w:p w:rsidR="002A1F6A" w:rsidRDefault="002A1F6A" w:rsidP="00B031DE">
            <w:pPr>
              <w:pStyle w:val="Ttulo3"/>
              <w:jc w:val="both"/>
              <w:outlineLvl w:val="2"/>
            </w:pPr>
            <w:r>
              <w:t>junho 2015</w:t>
            </w:r>
          </w:p>
          <w:p w:rsidR="002A1F6A" w:rsidRDefault="002A1F6A" w:rsidP="00B031DE">
            <w:pPr>
              <w:spacing w:after="180"/>
              <w:jc w:val="both"/>
            </w:pPr>
            <w:r>
              <w:t>Em Junho de 201</w:t>
            </w:r>
            <w:r w:rsidR="00B031DE">
              <w:t>5 ingressei na anTUNiA, a T</w:t>
            </w:r>
            <w:r>
              <w:t>una de Ciências e Tecnologia da Universidade Nova de Lisboa.</w:t>
            </w:r>
            <w:r w:rsidR="00B031DE">
              <w:t xml:space="preserve"> </w:t>
            </w:r>
            <w:r>
              <w:t xml:space="preserve">Com este grupo pude crescer a nível musical </w:t>
            </w:r>
            <w:r w:rsidR="00B031DE" w:rsidRPr="00B031DE">
              <w:t>(para além de tocar guitarra e pia</w:t>
            </w:r>
            <w:r w:rsidR="00B031DE">
              <w:t>no, aprendi a tocar contrabaixo</w:t>
            </w:r>
            <w:r w:rsidR="00B031DE" w:rsidRPr="00B031DE">
              <w:t>)</w:t>
            </w:r>
            <w:r w:rsidR="00B031DE">
              <w:t xml:space="preserve"> </w:t>
            </w:r>
            <w:r w:rsidR="001749AA">
              <w:t xml:space="preserve">e </w:t>
            </w:r>
            <w:r>
              <w:t>a nível logístico,</w:t>
            </w:r>
            <w:r w:rsidR="001749AA">
              <w:t xml:space="preserve"> ajudando a</w:t>
            </w:r>
            <w:r>
              <w:t xml:space="preserve"> organiza</w:t>
            </w:r>
            <w:r w:rsidR="001749AA">
              <w:t>r</w:t>
            </w:r>
            <w:r>
              <w:t xml:space="preserve"> um festival anual - o Tágides - para uma a</w:t>
            </w:r>
            <w:r w:rsidR="00B031DE">
              <w:t>u</w:t>
            </w:r>
            <w:r>
              <w:t>diência de mais de 800 pessoas</w:t>
            </w:r>
            <w:r w:rsidR="00217814">
              <w:t xml:space="preserve"> e ajuda</w:t>
            </w:r>
            <w:r w:rsidR="001749AA">
              <w:t>n</w:t>
            </w:r>
            <w:r w:rsidR="00217814">
              <w:t xml:space="preserve">do </w:t>
            </w:r>
            <w:r w:rsidR="001749AA">
              <w:t>no lançamento de</w:t>
            </w:r>
            <w:r w:rsidR="00217814">
              <w:t xml:space="preserve"> um novo CD.</w:t>
            </w:r>
            <w:r>
              <w:t xml:space="preserve"> </w:t>
            </w:r>
          </w:p>
          <w:p w:rsidR="002A1F6A" w:rsidRDefault="002A1F6A" w:rsidP="00B031DE">
            <w:pPr>
              <w:pStyle w:val="Ttulo2"/>
              <w:jc w:val="both"/>
              <w:outlineLvl w:val="1"/>
            </w:pPr>
            <w:r>
              <w:rPr>
                <w:rStyle w:val="Forte"/>
              </w:rPr>
              <w:t xml:space="preserve">Escuteiros, </w:t>
            </w:r>
            <w:r>
              <w:t>cne</w:t>
            </w:r>
          </w:p>
          <w:p w:rsidR="002A1F6A" w:rsidRDefault="002A1F6A" w:rsidP="00B031DE">
            <w:pPr>
              <w:pStyle w:val="Ttulo3"/>
              <w:jc w:val="both"/>
              <w:outlineLvl w:val="2"/>
            </w:pPr>
            <w:r>
              <w:t>março 2008 – setembro 2014</w:t>
            </w:r>
          </w:p>
          <w:p w:rsidR="00217814" w:rsidRPr="00217814" w:rsidRDefault="002A1F6A" w:rsidP="00B031DE">
            <w:pPr>
              <w:spacing w:after="180"/>
              <w:jc w:val="both"/>
            </w:pPr>
            <w:r>
              <w:t>Durante cerca de 7 anos fiz parte do Corpo Nacional de Escutas, onde aprendi bastantes dinâmicas de trabalho em equipa e onde desempenhei durante vários anos o papel de líder de equipas.</w:t>
            </w:r>
            <w:r w:rsidR="00FB7127">
              <w:t xml:space="preserve"> </w:t>
            </w:r>
            <w:r>
              <w:t>Através deste movimento que promove a fraternidade, o auto-conhecimento e o espírito de grupo e de serviço, participei em atividades Regionais, Nacionais e Internacionais, tendo contacto com pessoas de diferentes etnias, religiões e culturas.</w:t>
            </w:r>
          </w:p>
        </w:tc>
      </w:tr>
      <w:tr w:rsidR="00D0632A" w:rsidRPr="00FB7127" w:rsidTr="00C91A1E">
        <w:tc>
          <w:tcPr>
            <w:tcW w:w="2058" w:type="dxa"/>
          </w:tcPr>
          <w:p w:rsidR="00D0632A" w:rsidRPr="00D0632A" w:rsidRDefault="00D0632A" w:rsidP="00D0632A">
            <w:pPr>
              <w:pStyle w:val="Ttulo1"/>
              <w:outlineLvl w:val="0"/>
              <w:rPr>
                <w:u w:val="single"/>
              </w:rPr>
            </w:pPr>
            <w:r>
              <w:rPr>
                <w:color w:val="1E705C"/>
                <w:lang w:val="pt-BR" w:bidi="pt-BR"/>
              </w:rPr>
              <w:t>Habilidades e conhecimentos</w:t>
            </w:r>
          </w:p>
        </w:tc>
        <w:tc>
          <w:tcPr>
            <w:tcW w:w="7328" w:type="dxa"/>
          </w:tcPr>
          <w:p w:rsidR="00D0632A" w:rsidRDefault="00D0632A" w:rsidP="00D0632A">
            <w:pPr>
              <w:spacing w:after="180"/>
              <w:jc w:val="both"/>
            </w:pPr>
            <w:r>
              <w:t>Português (nativo) e Inglês (C1)</w:t>
            </w:r>
          </w:p>
          <w:p w:rsidR="00D0632A" w:rsidRPr="00FB7127" w:rsidRDefault="00D0632A" w:rsidP="00D0632A">
            <w:pPr>
              <w:spacing w:after="180"/>
              <w:jc w:val="both"/>
              <w:rPr>
                <w:u w:val="single"/>
                <w:lang w:val="en-US"/>
              </w:rPr>
            </w:pPr>
            <w:r w:rsidRPr="00217814">
              <w:rPr>
                <w:lang w:val="en-US"/>
              </w:rPr>
              <w:t xml:space="preserve">Java, C, Python, </w:t>
            </w:r>
            <w:r w:rsidR="004C7803">
              <w:rPr>
                <w:lang w:val="en-US"/>
              </w:rPr>
              <w:t>JavaScript,</w:t>
            </w:r>
            <w:r w:rsidR="00FB7127">
              <w:rPr>
                <w:lang w:val="en-US"/>
              </w:rPr>
              <w:t xml:space="preserve"> SQL,</w:t>
            </w:r>
            <w:r w:rsidR="004C7803">
              <w:rPr>
                <w:lang w:val="en-US"/>
              </w:rPr>
              <w:t xml:space="preserve"> </w:t>
            </w:r>
            <w:r w:rsidRPr="00217814">
              <w:rPr>
                <w:lang w:val="en-US"/>
              </w:rPr>
              <w:t>HTML, CSS</w:t>
            </w:r>
          </w:p>
        </w:tc>
      </w:tr>
    </w:tbl>
    <w:p w:rsidR="00C414F5" w:rsidRPr="00B031DE" w:rsidRDefault="00C414F5" w:rsidP="00B031DE">
      <w:pPr>
        <w:jc w:val="both"/>
        <w:rPr>
          <w:lang w:val="en-US"/>
        </w:rPr>
      </w:pPr>
    </w:p>
    <w:sectPr w:rsidR="00C414F5" w:rsidRPr="00B031DE" w:rsidSect="00826D83">
      <w:footerReference w:type="default" r:id="rId7"/>
      <w:pgSz w:w="11906" w:h="16838" w:code="9"/>
      <w:pgMar w:top="1512" w:right="1584" w:bottom="936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253" w:rsidRDefault="006F3253">
      <w:pPr>
        <w:spacing w:after="0" w:line="240" w:lineRule="auto"/>
      </w:pPr>
      <w:r>
        <w:separator/>
      </w:r>
    </w:p>
  </w:endnote>
  <w:endnote w:type="continuationSeparator" w:id="0">
    <w:p w:rsidR="006F3253" w:rsidRDefault="006F3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14F5" w:rsidRDefault="009D5157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</w:instrText>
    </w:r>
    <w:r>
      <w:rPr>
        <w:lang w:val="pt-BR" w:bidi="pt-BR"/>
      </w:rPr>
      <w:fldChar w:fldCharType="separate"/>
    </w:r>
    <w:r w:rsidR="00217814">
      <w:rPr>
        <w:noProof/>
        <w:lang w:val="pt-BR" w:bidi="pt-BR"/>
      </w:rPr>
      <w:t>2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253" w:rsidRDefault="006F3253">
      <w:pPr>
        <w:spacing w:after="0" w:line="240" w:lineRule="auto"/>
      </w:pPr>
      <w:r>
        <w:separator/>
      </w:r>
    </w:p>
  </w:footnote>
  <w:footnote w:type="continuationSeparator" w:id="0">
    <w:p w:rsidR="006F3253" w:rsidRDefault="006F32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DE"/>
    <w:rsid w:val="001749AA"/>
    <w:rsid w:val="00217814"/>
    <w:rsid w:val="00290450"/>
    <w:rsid w:val="002A1F6A"/>
    <w:rsid w:val="00344DC9"/>
    <w:rsid w:val="003A18E8"/>
    <w:rsid w:val="003B298E"/>
    <w:rsid w:val="004C7803"/>
    <w:rsid w:val="005E535F"/>
    <w:rsid w:val="006A45AB"/>
    <w:rsid w:val="006C4212"/>
    <w:rsid w:val="006F3253"/>
    <w:rsid w:val="00735C6E"/>
    <w:rsid w:val="007E43AC"/>
    <w:rsid w:val="00826D83"/>
    <w:rsid w:val="008E1BB8"/>
    <w:rsid w:val="009D5157"/>
    <w:rsid w:val="00A50A63"/>
    <w:rsid w:val="00B031DE"/>
    <w:rsid w:val="00B356E9"/>
    <w:rsid w:val="00BE58BC"/>
    <w:rsid w:val="00C414F5"/>
    <w:rsid w:val="00D0632A"/>
    <w:rsid w:val="00EC78CB"/>
    <w:rsid w:val="00F86BDE"/>
    <w:rsid w:val="00FB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36FAE"/>
  <w15:chartTrackingRefBased/>
  <w15:docId w15:val="{0C5AF6CC-B841-44FE-AABE-B804C7E13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pt-PT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unhideWhenUsed/>
    <w:qFormat/>
    <w:pPr>
      <w:pBdr>
        <w:right w:val="single" w:sz="8" w:space="4" w:color="262626" w:themeColor="text1" w:themeTint="D9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Ttulo2">
    <w:name w:val="heading 2"/>
    <w:basedOn w:val="Normal"/>
    <w:link w:val="Ttulo2Char"/>
    <w:uiPriority w:val="9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Ttulo3">
    <w:name w:val="heading 3"/>
    <w:basedOn w:val="Normal"/>
    <w:link w:val="Ttulo3Char"/>
    <w:uiPriority w:val="9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Cs w:val="17"/>
    </w:rPr>
  </w:style>
  <w:style w:type="paragraph" w:styleId="Ttulo4">
    <w:name w:val="heading 4"/>
    <w:basedOn w:val="Normal"/>
    <w:link w:val="Ttulo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link w:val="Ttulo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D4E07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kern w:val="20"/>
    </w:rPr>
  </w:style>
  <w:style w:type="character" w:customStyle="1" w:styleId="Ttulo2Char">
    <w:name w:val="Título 2 Char"/>
    <w:basedOn w:val="Fontepargpadro"/>
    <w:link w:val="Ttulo2"/>
    <w:uiPriority w:val="9"/>
    <w:rPr>
      <w:caps/>
      <w:color w:val="000000" w:themeColor="text1"/>
      <w:kern w:val="20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5"/>
    <w:qFormat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Pr>
      <w:caps/>
      <w:color w:val="7F7F7F" w:themeColor="text1" w:themeTint="80"/>
      <w:szCs w:val="17"/>
    </w:rPr>
  </w:style>
  <w:style w:type="paragraph" w:customStyle="1" w:styleId="Nome">
    <w:name w:val="No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sz w:val="48"/>
      <w:szCs w:val="48"/>
    </w:rPr>
  </w:style>
  <w:style w:type="character" w:styleId="nfase">
    <w:name w:val="Emphasis"/>
    <w:basedOn w:val="Fontepargpadro"/>
    <w:uiPriority w:val="4"/>
    <w:unhideWhenUsed/>
    <w:qFormat/>
    <w:rPr>
      <w:b/>
      <w:iCs w:val="0"/>
      <w:color w:val="0D0D0D" w:themeColor="text1" w:themeTint="F2"/>
    </w:r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Pr>
      <w:b/>
      <w:bCs/>
      <w:caps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3D4E07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7C9E0E" w:themeColor="accent1"/>
        <w:bottom w:val="single" w:sz="4" w:space="10" w:color="7C9E0E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62626" w:themeColor="text1" w:themeTint="D9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2178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Curr&#237;culo%20b&#225;sic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0F0632DFBC4A83A9C0665B8C07FD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DC2968-0CD5-481A-8CE2-C87A459BCFF1}"/>
      </w:docPartPr>
      <w:docPartBody>
        <w:p w:rsidR="00A72420" w:rsidRDefault="00A36C30">
          <w:pPr>
            <w:pStyle w:val="0C0F0632DFBC4A83A9C0665B8C07FDD2"/>
          </w:pPr>
          <w:r>
            <w:rPr>
              <w:lang w:val="pt-BR"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813"/>
    <w:rsid w:val="00080813"/>
    <w:rsid w:val="001C4908"/>
    <w:rsid w:val="00353FEE"/>
    <w:rsid w:val="003B053B"/>
    <w:rsid w:val="005927C2"/>
    <w:rsid w:val="007969BA"/>
    <w:rsid w:val="00A36C30"/>
    <w:rsid w:val="00A72420"/>
    <w:rsid w:val="00F5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C0F0632DFBC4A83A9C0665B8C07FDD2">
    <w:name w:val="0C0F0632DFBC4A83A9C0665B8C07FDD2"/>
  </w:style>
  <w:style w:type="paragraph" w:customStyle="1" w:styleId="6CE579CD2039444FB568B75924C1DC9B">
    <w:name w:val="6CE579CD2039444FB568B75924C1DC9B"/>
  </w:style>
  <w:style w:type="paragraph" w:customStyle="1" w:styleId="5A52D4B12F98422AAF8A3FB0188670AD">
    <w:name w:val="5A52D4B12F98422AAF8A3FB0188670AD"/>
  </w:style>
  <w:style w:type="paragraph" w:customStyle="1" w:styleId="33F084483A75441783257671004F4763">
    <w:name w:val="33F084483A75441783257671004F4763"/>
  </w:style>
  <w:style w:type="paragraph" w:customStyle="1" w:styleId="4CB4439AF2D441008814B83585C6CB23">
    <w:name w:val="4CB4439AF2D441008814B83585C6CB23"/>
  </w:style>
  <w:style w:type="paragraph" w:customStyle="1" w:styleId="EBED6BEA5B504497B947C3B7FBE01C73">
    <w:name w:val="EBED6BEA5B504497B947C3B7FBE01C73"/>
  </w:style>
  <w:style w:type="character" w:styleId="TextodoEspaoReservado">
    <w:name w:val="Placeholder Text"/>
    <w:basedOn w:val="Fontepargpadro"/>
    <w:uiPriority w:val="99"/>
    <w:semiHidden/>
    <w:rsid w:val="00080813"/>
    <w:rPr>
      <w:color w:val="808080"/>
    </w:rPr>
  </w:style>
  <w:style w:type="paragraph" w:customStyle="1" w:styleId="0D65946F7C724B2292278B6B67BB0C8F">
    <w:name w:val="0D65946F7C724B2292278B6B67BB0C8F"/>
  </w:style>
  <w:style w:type="character" w:styleId="Forte">
    <w:name w:val="Strong"/>
    <w:basedOn w:val="Fontepargpadro"/>
    <w:uiPriority w:val="5"/>
    <w:qFormat/>
    <w:rsid w:val="00080813"/>
    <w:rPr>
      <w:b/>
      <w:bCs/>
    </w:rPr>
  </w:style>
  <w:style w:type="paragraph" w:customStyle="1" w:styleId="94B16A87A06F4EC58BE5DEC419BF85F9">
    <w:name w:val="94B16A87A06F4EC58BE5DEC419BF85F9"/>
  </w:style>
  <w:style w:type="paragraph" w:customStyle="1" w:styleId="C38FF4F4755E43E1848DA577BE7A066E">
    <w:name w:val="C38FF4F4755E43E1848DA577BE7A066E"/>
  </w:style>
  <w:style w:type="paragraph" w:customStyle="1" w:styleId="013D99198C194D89AB926FD483E45F91">
    <w:name w:val="013D99198C194D89AB926FD483E45F91"/>
  </w:style>
  <w:style w:type="paragraph" w:customStyle="1" w:styleId="691EE1492F7F4A6F9708DB3E7610F957">
    <w:name w:val="691EE1492F7F4A6F9708DB3E7610F957"/>
  </w:style>
  <w:style w:type="paragraph" w:customStyle="1" w:styleId="02630103886B44D68AB312A7C7D3B211">
    <w:name w:val="02630103886B44D68AB312A7C7D3B211"/>
  </w:style>
  <w:style w:type="paragraph" w:customStyle="1" w:styleId="4BA1635EAD1F40A6841F97E2D506CC59">
    <w:name w:val="4BA1635EAD1F40A6841F97E2D506CC59"/>
  </w:style>
  <w:style w:type="paragraph" w:customStyle="1" w:styleId="605907A2DF0B49F5A1538E2C77F0EE03">
    <w:name w:val="605907A2DF0B49F5A1538E2C77F0EE03"/>
  </w:style>
  <w:style w:type="paragraph" w:customStyle="1" w:styleId="95B73A7E375D457C8AB4B18D745FAEB5">
    <w:name w:val="95B73A7E375D457C8AB4B18D745FAEB5"/>
  </w:style>
  <w:style w:type="paragraph" w:customStyle="1" w:styleId="F0E09E063DDD459CAD1217C1439ED700">
    <w:name w:val="F0E09E063DDD459CAD1217C1439ED700"/>
  </w:style>
  <w:style w:type="paragraph" w:customStyle="1" w:styleId="FB99A577AB9941A9AB7713ECE12353B0">
    <w:name w:val="FB99A577AB9941A9AB7713ECE12353B0"/>
  </w:style>
  <w:style w:type="paragraph" w:customStyle="1" w:styleId="4AB95C2D13D54E4783F0A64BE45A1E7E">
    <w:name w:val="4AB95C2D13D54E4783F0A64BE45A1E7E"/>
  </w:style>
  <w:style w:type="paragraph" w:customStyle="1" w:styleId="D242F0B1FA374F9A8F1B22B7A8BD3E18">
    <w:name w:val="D242F0B1FA374F9A8F1B22B7A8BD3E18"/>
  </w:style>
  <w:style w:type="paragraph" w:customStyle="1" w:styleId="0C9A02D2688140EBB921BA1E2D3B52C5">
    <w:name w:val="0C9A02D2688140EBB921BA1E2D3B52C5"/>
  </w:style>
  <w:style w:type="paragraph" w:customStyle="1" w:styleId="2271C949A2A74B6FA387CBA76B3E8B7A">
    <w:name w:val="2271C949A2A74B6FA387CBA76B3E8B7A"/>
  </w:style>
  <w:style w:type="paragraph" w:customStyle="1" w:styleId="168F41EE85C2491DB2452C631DF88500">
    <w:name w:val="168F41EE85C2491DB2452C631DF88500"/>
  </w:style>
  <w:style w:type="paragraph" w:customStyle="1" w:styleId="4FFC809140AC4FE5BB54E647B45373FC">
    <w:name w:val="4FFC809140AC4FE5BB54E647B45373FC"/>
  </w:style>
  <w:style w:type="paragraph" w:customStyle="1" w:styleId="FAD9AB748ADB4AD2BAD1C4E72D535AAA">
    <w:name w:val="FAD9AB748ADB4AD2BAD1C4E72D535AAA"/>
    <w:rsid w:val="00080813"/>
  </w:style>
  <w:style w:type="paragraph" w:customStyle="1" w:styleId="024C140E384347F6BD790BB93159223C">
    <w:name w:val="024C140E384347F6BD790BB93159223C"/>
    <w:rsid w:val="00080813"/>
  </w:style>
  <w:style w:type="paragraph" w:customStyle="1" w:styleId="0412D29216A9499B86ECE49AC4FB0A4E">
    <w:name w:val="0412D29216A9499B86ECE49AC4FB0A4E"/>
    <w:rsid w:val="00080813"/>
  </w:style>
  <w:style w:type="paragraph" w:customStyle="1" w:styleId="B2750B43002E40219198902214040F7B">
    <w:name w:val="B2750B43002E40219198902214040F7B"/>
    <w:rsid w:val="00080813"/>
  </w:style>
  <w:style w:type="paragraph" w:customStyle="1" w:styleId="BB4DF2E990D94EF4A31C2F4C00A864C2">
    <w:name w:val="BB4DF2E990D94EF4A31C2F4C00A864C2"/>
    <w:rsid w:val="00080813"/>
  </w:style>
  <w:style w:type="paragraph" w:customStyle="1" w:styleId="1407553AD9E64EF1A04F6AE1631A65F0">
    <w:name w:val="1407553AD9E64EF1A04F6AE1631A65F0"/>
    <w:rsid w:val="00080813"/>
  </w:style>
  <w:style w:type="paragraph" w:customStyle="1" w:styleId="A9F199EE534548C3A42F7B585C2574FE">
    <w:name w:val="A9F199EE534548C3A42F7B585C2574FE"/>
    <w:rsid w:val="00080813"/>
  </w:style>
  <w:style w:type="paragraph" w:customStyle="1" w:styleId="0327BADBFD2645FDAC6E20DD31AD9322">
    <w:name w:val="0327BADBFD2645FDAC6E20DD31AD9322"/>
    <w:rsid w:val="00080813"/>
  </w:style>
  <w:style w:type="paragraph" w:customStyle="1" w:styleId="457D1E11BEFA4364AA2A92A8B38EA44B">
    <w:name w:val="457D1E11BEFA4364AA2A92A8B38EA44B"/>
    <w:rsid w:val="00080813"/>
  </w:style>
  <w:style w:type="paragraph" w:customStyle="1" w:styleId="F9B50D53997F49BD92533A56EB80C755">
    <w:name w:val="F9B50D53997F49BD92533A56EB80C755"/>
    <w:rsid w:val="00080813"/>
  </w:style>
  <w:style w:type="paragraph" w:customStyle="1" w:styleId="C0ED6E0DEE674317B2DF9A67653D24D9">
    <w:name w:val="C0ED6E0DEE674317B2DF9A67653D24D9"/>
    <w:rsid w:val="00080813"/>
  </w:style>
  <w:style w:type="paragraph" w:customStyle="1" w:styleId="BB9EF0E5730B44D38389A334836CEDA9">
    <w:name w:val="BB9EF0E5730B44D38389A334836CEDA9"/>
    <w:rsid w:val="00080813"/>
  </w:style>
  <w:style w:type="paragraph" w:customStyle="1" w:styleId="561B1C8502EB442281671C6A19502B37">
    <w:name w:val="561B1C8502EB442281671C6A19502B37"/>
    <w:rsid w:val="00080813"/>
  </w:style>
  <w:style w:type="paragraph" w:customStyle="1" w:styleId="8E13AA5C62704246A44CE4E17359E064">
    <w:name w:val="8E13AA5C62704246A44CE4E17359E064"/>
    <w:rsid w:val="00080813"/>
  </w:style>
  <w:style w:type="paragraph" w:customStyle="1" w:styleId="0600DB8485CE43FBAD0C4CD80627BF11">
    <w:name w:val="0600DB8485CE43FBAD0C4CD80627BF11"/>
    <w:rsid w:val="00080813"/>
  </w:style>
  <w:style w:type="paragraph" w:customStyle="1" w:styleId="6260F81F14294337803A51769BD14622">
    <w:name w:val="6260F81F14294337803A51769BD14622"/>
    <w:rsid w:val="00080813"/>
  </w:style>
  <w:style w:type="paragraph" w:customStyle="1" w:styleId="D42E0FE1A83F47DC9460CC4891B10375">
    <w:name w:val="D42E0FE1A83F47DC9460CC4891B10375"/>
    <w:rsid w:val="00080813"/>
  </w:style>
  <w:style w:type="paragraph" w:customStyle="1" w:styleId="BFD94F2A64F34C06B63EB9F7BB168284">
    <w:name w:val="BFD94F2A64F34C06B63EB9F7BB168284"/>
    <w:rsid w:val="00080813"/>
  </w:style>
  <w:style w:type="paragraph" w:customStyle="1" w:styleId="6540DC5C7161467E9B3580A4A042DD9D">
    <w:name w:val="6540DC5C7161467E9B3580A4A042DD9D"/>
    <w:rsid w:val="00080813"/>
  </w:style>
  <w:style w:type="paragraph" w:customStyle="1" w:styleId="46C93EB4563147BFB8655131E9634088">
    <w:name w:val="46C93EB4563147BFB8655131E9634088"/>
    <w:rsid w:val="00080813"/>
  </w:style>
  <w:style w:type="paragraph" w:customStyle="1" w:styleId="B6A94B370CA74ED8A9992E0F79934C02">
    <w:name w:val="B6A94B370CA74ED8A9992E0F79934C02"/>
    <w:rsid w:val="00080813"/>
  </w:style>
  <w:style w:type="paragraph" w:customStyle="1" w:styleId="D8B0BC6FA5974AC3A6BF1DCFA9169081">
    <w:name w:val="D8B0BC6FA5974AC3A6BF1DCFA9169081"/>
    <w:rsid w:val="00080813"/>
  </w:style>
  <w:style w:type="paragraph" w:customStyle="1" w:styleId="6BC3B9219C944B4BB45B04C4A66D5BC9">
    <w:name w:val="6BC3B9219C944B4BB45B04C4A66D5BC9"/>
    <w:rsid w:val="00080813"/>
  </w:style>
  <w:style w:type="paragraph" w:customStyle="1" w:styleId="7B8EBA4C0A7C4D2884A9CA753190BB0D">
    <w:name w:val="7B8EBA4C0A7C4D2884A9CA753190BB0D"/>
    <w:rsid w:val="00080813"/>
  </w:style>
  <w:style w:type="paragraph" w:customStyle="1" w:styleId="3A48D4E58B68478BAD9BE3ECBEC4E583">
    <w:name w:val="3A48D4E58B68478BAD9BE3ECBEC4E583"/>
    <w:rsid w:val="00080813"/>
  </w:style>
  <w:style w:type="paragraph" w:customStyle="1" w:styleId="5F98DC40D2984687A8E547216F04663D">
    <w:name w:val="5F98DC40D2984687A8E547216F04663D"/>
    <w:rsid w:val="00080813"/>
  </w:style>
  <w:style w:type="paragraph" w:customStyle="1" w:styleId="F1034FA4C9404747B4D4F8FB3455FDFF">
    <w:name w:val="F1034FA4C9404747B4D4F8FB3455FDFF"/>
    <w:rsid w:val="00080813"/>
  </w:style>
  <w:style w:type="paragraph" w:customStyle="1" w:styleId="F0AC55959B554F4FBD2C547D89B9D20A">
    <w:name w:val="F0AC55959B554F4FBD2C547D89B9D20A"/>
    <w:rsid w:val="00080813"/>
  </w:style>
  <w:style w:type="paragraph" w:customStyle="1" w:styleId="8CBEE20EBED242E39B6E47476EAE40C9">
    <w:name w:val="8CBEE20EBED242E39B6E47476EAE40C9"/>
    <w:rsid w:val="00080813"/>
  </w:style>
  <w:style w:type="paragraph" w:customStyle="1" w:styleId="A078D59E7A574384A1E221B5DDBF4F1C">
    <w:name w:val="A078D59E7A574384A1E221B5DDBF4F1C"/>
    <w:rsid w:val="00080813"/>
  </w:style>
  <w:style w:type="paragraph" w:customStyle="1" w:styleId="43E7CA6C41EE42AD98E8272F24584335">
    <w:name w:val="43E7CA6C41EE42AD98E8272F24584335"/>
    <w:rsid w:val="00080813"/>
  </w:style>
  <w:style w:type="paragraph" w:customStyle="1" w:styleId="BA94E0E07FFB4AFC994AB9F862F90D8A">
    <w:name w:val="BA94E0E07FFB4AFC994AB9F862F90D8A"/>
    <w:rsid w:val="00080813"/>
  </w:style>
  <w:style w:type="paragraph" w:customStyle="1" w:styleId="38298009E1024618A31066A56E9BD3ED">
    <w:name w:val="38298009E1024618A31066A56E9BD3ED"/>
    <w:rsid w:val="00080813"/>
  </w:style>
  <w:style w:type="paragraph" w:customStyle="1" w:styleId="5D220FFD972445688DE118D55316201C">
    <w:name w:val="5D220FFD972445688DE118D55316201C"/>
    <w:rsid w:val="00080813"/>
  </w:style>
  <w:style w:type="paragraph" w:customStyle="1" w:styleId="E95C763D5F0844D9A796FD2114772722">
    <w:name w:val="E95C763D5F0844D9A796FD2114772722"/>
    <w:rsid w:val="00A72420"/>
  </w:style>
  <w:style w:type="paragraph" w:customStyle="1" w:styleId="18FA12B8667240AB95E0032109592F4B">
    <w:name w:val="18FA12B8667240AB95E0032109592F4B"/>
    <w:rsid w:val="00A724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básico</Template>
  <TotalTime>11</TotalTime>
  <Pages>1</Pages>
  <Words>376</Words>
  <Characters>2032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Moura</dc:creator>
  <cp:keywords/>
  <dc:description/>
  <cp:lastModifiedBy>David</cp:lastModifiedBy>
  <cp:revision>7</cp:revision>
  <cp:lastPrinted>2017-10-08T22:41:00Z</cp:lastPrinted>
  <dcterms:created xsi:type="dcterms:W3CDTF">2017-10-08T22:33:00Z</dcterms:created>
  <dcterms:modified xsi:type="dcterms:W3CDTF">2017-10-09T19:29:00Z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